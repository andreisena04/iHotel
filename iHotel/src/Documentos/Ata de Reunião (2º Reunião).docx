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AC4949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F3F12" w:rsidP="008E7400">
            <w:pPr>
              <w:pStyle w:val="InfoBlue"/>
              <w:rPr>
                <w:rFonts w:ascii="Arial" w:hAnsi="Arial" w:cs="Arial"/>
              </w:rPr>
            </w:pPr>
            <w:proofErr w:type="spellStart"/>
            <w:r>
              <w:t>iHotel</w:t>
            </w:r>
            <w:proofErr w:type="spellEnd"/>
            <w:r>
              <w:t xml:space="preserve"> – Sistema de Gerenciamento para Hotéis </w:t>
            </w:r>
          </w:p>
        </w:tc>
      </w:tr>
      <w:tr w:rsidR="008E7400" w:rsidRPr="00AC494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AC4949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Antônio Anderson Oliveira Costa</w:t>
            </w:r>
          </w:p>
        </w:tc>
      </w:tr>
      <w:tr w:rsidR="008E7400" w:rsidRPr="00AC494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F3F12" w:rsidRDefault="004F3F12" w:rsidP="00167D26">
            <w:pPr>
              <w:snapToGrid w:val="0"/>
              <w:rPr>
                <w:sz w:val="18"/>
                <w:lang w:val="pt-BR"/>
              </w:rPr>
            </w:pPr>
            <w:r w:rsidRPr="004F3F12">
              <w:rPr>
                <w:sz w:val="18"/>
                <w:lang w:val="pt-BR"/>
              </w:rPr>
              <w:t xml:space="preserve">José </w:t>
            </w:r>
            <w:proofErr w:type="spellStart"/>
            <w:r w:rsidRPr="004F3F12">
              <w:rPr>
                <w:sz w:val="18"/>
                <w:lang w:val="pt-BR"/>
              </w:rPr>
              <w:t>Vinicios</w:t>
            </w:r>
            <w:proofErr w:type="spellEnd"/>
            <w:r w:rsidRPr="004F3F12">
              <w:rPr>
                <w:sz w:val="18"/>
                <w:lang w:val="pt-BR"/>
              </w:rPr>
              <w:t xml:space="preserve"> Campos de Souza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4F3F12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Francisco Igor Rodrigues Silva</w:t>
            </w:r>
          </w:p>
        </w:tc>
      </w:tr>
      <w:tr w:rsidR="008E7400" w:rsidRPr="00AC494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AC4949" w:rsidRDefault="00AC4949" w:rsidP="00167D26">
            <w:pPr>
              <w:snapToGrid w:val="0"/>
              <w:rPr>
                <w:sz w:val="18"/>
                <w:lang w:val="pt-BR"/>
              </w:rPr>
            </w:pPr>
            <w:r w:rsidRPr="00AC4949">
              <w:rPr>
                <w:sz w:val="18"/>
                <w:lang w:val="pt-BR"/>
              </w:rPr>
              <w:t>Bryan Rafter Silva de Souza</w:t>
            </w:r>
            <w:bookmarkStart w:id="3" w:name="_GoBack"/>
            <w:bookmarkEnd w:id="3"/>
          </w:p>
        </w:tc>
      </w:tr>
      <w:tr w:rsidR="008E7400" w:rsidRPr="00AC4949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E93A42" w:rsidRDefault="00E93A42" w:rsidP="00167D26">
            <w:pPr>
              <w:snapToGrid w:val="0"/>
              <w:rPr>
                <w:sz w:val="18"/>
                <w:lang w:val="pt-BR"/>
              </w:rPr>
            </w:pPr>
            <w:r w:rsidRPr="00E93A42">
              <w:rPr>
                <w:sz w:val="18"/>
                <w:lang w:val="pt-BR"/>
              </w:rPr>
              <w:t>Antônio Andrei da Silva Sena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C77BC8" w:rsidRPr="00C77BC8" w:rsidRDefault="008E7400" w:rsidP="004F3F12">
      <w:pPr>
        <w:pStyle w:val="InfoBlue"/>
      </w:pPr>
      <w:r>
        <w:t>Elaboração do Plano de Projeto</w:t>
      </w:r>
      <w:r w:rsidR="00AC4949">
        <w:t>, Criação do banco de dados e</w:t>
      </w:r>
      <w:r w:rsidR="004F3F12">
        <w:t xml:space="preserve"> </w:t>
      </w:r>
      <w:r w:rsidR="00AC4949">
        <w:t>c</w:t>
      </w:r>
      <w:r w:rsidR="004F3F12">
        <w:t>ronograma da equipe para</w:t>
      </w:r>
      <w:r w:rsidR="00AC4949">
        <w:t xml:space="preserve"> a</w:t>
      </w:r>
      <w:r w:rsidR="004F3F12">
        <w:t xml:space="preserve"> semana</w:t>
      </w:r>
      <w:r w:rsidR="00AC4949">
        <w:t>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4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4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7E7774">
              <w:t xml:space="preserve">Nesta ocasião, a equipe se reuniu para decidir o que será feito </w:t>
            </w:r>
            <w:r w:rsidR="00AC4949">
              <w:t>pela equipe ao decorrer da semana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7E7774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28/03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7E7774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AC4949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AC4949" w:rsidP="008E7400">
            <w:pPr>
              <w:pStyle w:val="Textotabela"/>
            </w:pPr>
            <w:r>
              <w:t>Descrição da ação:  criar o banco de dados com os atributos que serão necessários para o programa.</w:t>
            </w:r>
          </w:p>
          <w:p w:rsidR="00AC4949" w:rsidRDefault="00AC4949" w:rsidP="008E7400">
            <w:pPr>
              <w:pStyle w:val="Textotabela"/>
              <w:rPr>
                <w:i/>
                <w:color w:val="1F497D" w:themeColor="text2"/>
              </w:rPr>
            </w:pPr>
            <w:r>
              <w:t xml:space="preserve">Responsável: </w:t>
            </w:r>
            <w:r w:rsidRPr="00AC4949">
              <w:rPr>
                <w:i/>
                <w:color w:val="1F497D" w:themeColor="text2"/>
              </w:rPr>
              <w:t>Toda a equipe do projeto</w:t>
            </w:r>
          </w:p>
          <w:p w:rsidR="00AC4949" w:rsidRPr="00AC4949" w:rsidRDefault="00AC4949" w:rsidP="008E7400">
            <w:pPr>
              <w:pStyle w:val="Textotabela"/>
              <w:rPr>
                <w:color w:val="002060"/>
              </w:rPr>
            </w:pPr>
            <w:r w:rsidRPr="00AC4949">
              <w:t>Data prevista de conclusão</w:t>
            </w:r>
            <w:r>
              <w:rPr>
                <w:color w:val="1F497D" w:themeColor="text2"/>
              </w:rPr>
              <w:t xml:space="preserve">:  </w:t>
            </w:r>
            <w:r>
              <w:rPr>
                <w:color w:val="002060"/>
              </w:rPr>
              <w:t>30/03/18</w:t>
            </w: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AC494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C89" w:rsidRDefault="009B0C89">
      <w:r>
        <w:separator/>
      </w:r>
    </w:p>
  </w:endnote>
  <w:endnote w:type="continuationSeparator" w:id="0">
    <w:p w:rsidR="009B0C89" w:rsidRDefault="009B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AC4949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93A42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C89" w:rsidRDefault="009B0C89">
      <w:r>
        <w:separator/>
      </w:r>
    </w:p>
  </w:footnote>
  <w:footnote w:type="continuationSeparator" w:id="0">
    <w:p w:rsidR="009B0C89" w:rsidRDefault="009B0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AC4949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AC4949">
            <w:rPr>
              <w:rFonts w:ascii="Arial" w:hAnsi="Arial" w:cs="Arial"/>
              <w:sz w:val="18"/>
              <w:szCs w:val="18"/>
            </w:rPr>
            <w:t>Vinicios</w:t>
          </w:r>
          <w:proofErr w:type="spellEnd"/>
          <w:r w:rsidR="00AC4949">
            <w:rPr>
              <w:rFonts w:ascii="Arial" w:hAnsi="Arial" w:cs="Arial"/>
              <w:sz w:val="18"/>
              <w:szCs w:val="18"/>
            </w:rPr>
            <w:t xml:space="preserve"> Campos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F3F12" w:rsidRDefault="004F3F12">
          <w:pPr>
            <w:rPr>
              <w:rFonts w:ascii="Arial" w:hAnsi="Arial" w:cs="Arial"/>
              <w:sz w:val="18"/>
              <w:szCs w:val="18"/>
              <w:lang w:val="pt-BR"/>
            </w:rPr>
          </w:pPr>
          <w:proofErr w:type="spellStart"/>
          <w:r w:rsidRPr="004F3F12">
            <w:rPr>
              <w:lang w:val="pt-BR"/>
            </w:rPr>
            <w:t>iHotel</w:t>
          </w:r>
          <w:proofErr w:type="spellEnd"/>
          <w:r w:rsidRPr="004F3F12">
            <w:rPr>
              <w:lang w:val="pt-BR"/>
            </w:rPr>
            <w:t xml:space="preserve"> – Sistema de Gerenciamento para Hotéis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AC4949">
            <w:rPr>
              <w:rFonts w:ascii="Arial" w:hAnsi="Arial" w:cs="Arial"/>
              <w:sz w:val="18"/>
              <w:szCs w:val="18"/>
              <w:lang w:val="pt-BR"/>
            </w:rPr>
            <w:t>&lt;27/03/2018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2346C1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4F3F12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E615A"/>
    <w:rsid w:val="007E7774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0C89"/>
    <w:rsid w:val="009B5608"/>
    <w:rsid w:val="009D0FCC"/>
    <w:rsid w:val="009D43CD"/>
    <w:rsid w:val="00A86E22"/>
    <w:rsid w:val="00AC4949"/>
    <w:rsid w:val="00B8331A"/>
    <w:rsid w:val="00B93DB3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E93A42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046491E1-F8FA-4D10-87AE-B0D5C8F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4ACFE-FE24-4C59-85CB-43135CCF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57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iMasters</dc:creator>
  <cp:lastModifiedBy>iMasters</cp:lastModifiedBy>
  <cp:revision>5</cp:revision>
  <cp:lastPrinted>2001-03-15T17:26:00Z</cp:lastPrinted>
  <dcterms:created xsi:type="dcterms:W3CDTF">2013-05-18T00:01:00Z</dcterms:created>
  <dcterms:modified xsi:type="dcterms:W3CDTF">2018-03-27T17:38:00Z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